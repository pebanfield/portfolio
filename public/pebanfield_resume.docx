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56"/>
          <w:szCs w:val="56"/>
          <w:rtl w:val="0"/>
        </w:rPr>
        <w:t xml:space="preserve">P.E. BANFIELD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525.0" w:type="dxa"/>
        <w:jc w:val="left"/>
        <w:tblInd w:w="-230.0" w:type="dxa"/>
        <w:tblLayout w:type="fixed"/>
        <w:tblLook w:val="0000"/>
      </w:tblPr>
      <w:tblGrid>
        <w:gridCol w:w="1950"/>
        <w:gridCol w:w="2558"/>
        <w:gridCol w:w="4017"/>
        <w:tblGridChange w:id="0">
          <w:tblGrid>
            <w:gridCol w:w="1950"/>
            <w:gridCol w:w="2558"/>
            <w:gridCol w:w="4017"/>
          </w:tblGrid>
        </w:tblGridChange>
      </w:tblGrid>
      <w:tr>
        <w:trPr>
          <w:trHeight w:val="760" w:hRule="atLeast"/>
        </w:trPr>
        <w:tc>
          <w:tcPr/>
          <w:p w:rsidR="00000000" w:rsidDel="00000000" w:rsidP="00000000" w:rsidRDefault="00000000" w:rsidRPr="00000000">
            <w:pPr>
              <w:spacing w:after="0" w:before="240" w:line="240" w:lineRule="auto"/>
              <w:contextualSpacing w:val="0"/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sz w:val="20"/>
                <w:szCs w:val="20"/>
                <w:rtl w:val="0"/>
              </w:rPr>
              <w:t xml:space="preserve">Contact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2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Peter Emonds-Banfield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22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Tel: 206.466.8074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Email: </w:t>
            </w:r>
            <w:hyperlink r:id="rId5">
              <w:r w:rsidDel="00000000" w:rsidR="00000000" w:rsidRPr="00000000">
                <w:rPr>
                  <w:rFonts w:ascii="Arial" w:cs="Arial" w:eastAsia="Arial" w:hAnsi="Arial"/>
                  <w:b w:val="0"/>
                  <w:sz w:val="20"/>
                  <w:szCs w:val="20"/>
                  <w:rtl w:val="0"/>
                </w:rPr>
                <w:t xml:space="preserve">pebanfield@gmail.com</w:t>
              </w:r>
            </w:hyperlink>
            <w:hyperlink r:id="rId6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hyperlink r:id="rId7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240" w:line="240" w:lineRule="auto"/>
              <w:contextualSpacing w:val="0"/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sz w:val="20"/>
                <w:szCs w:val="20"/>
                <w:rtl w:val="0"/>
              </w:rPr>
              <w:t xml:space="preserve">Career Focus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Client &amp; Web application development expert. (17 years)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10 Years of client focused streaming media experience.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Product Design &amp; Development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 am looking for senior level lead or architecture roles.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240" w:line="240" w:lineRule="auto"/>
              <w:contextualSpacing w:val="0"/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sz w:val="20"/>
                <w:szCs w:val="20"/>
                <w:rtl w:val="0"/>
              </w:rPr>
              <w:t xml:space="preserve">Portfolio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https://pebanfield.herokuapp.com</w:t>
              </w:r>
            </w:hyperlink>
            <w:hyperlink r:id="rId9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/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rFonts w:ascii="Arial Black" w:cs="Arial Black" w:eastAsia="Arial Black" w:hAnsi="Arial Black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https://github.com/pebanfield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rFonts w:ascii="Arial Black" w:cs="Arial Black" w:eastAsia="Arial Black" w:hAnsi="Arial Black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spacing w:after="40" w:befor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April 2016 - October 2016                Sabbatical    Seattle, WA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left" w:pos="2160"/>
                <w:tab w:val="right" w:pos="6480"/>
              </w:tabs>
              <w:spacing w:after="40" w:before="240" w:lineRule="auto"/>
              <w:ind w:left="245" w:firstLine="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Time off for travel and visiting family in Europe.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245" w:firstLine="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Developed Lingua Reader for Android Play Store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2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2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spacing w:after="40" w:befor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September 2015  -  April 2016          </w:t>
            </w:r>
            <w:r w:rsidDel="00000000" w:rsidR="00000000" w:rsidRPr="00000000">
              <w:rPr>
                <w:u w:val="single"/>
                <w:rtl w:val="0"/>
              </w:rPr>
              <w:t xml:space="preserve">L4 Digital</w:t>
            </w:r>
            <w:r w:rsidDel="00000000" w:rsidR="00000000" w:rsidRPr="00000000">
              <w:rPr>
                <w:rtl w:val="0"/>
              </w:rPr>
              <w:t xml:space="preserve">     Seattle, WA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Fonts w:ascii="Arial Black" w:cs="Arial Black" w:eastAsia="Arial Black" w:hAnsi="Arial Black"/>
                <w:rtl w:val="0"/>
              </w:rPr>
              <w:t xml:space="preserve">Senior Software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Rule="auto"/>
              <w:ind w:left="245" w:firstLine="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Smart TV application development (Samsung &amp; LG TVs)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Rule="auto"/>
              <w:ind w:left="245" w:firstLine="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Build Pipeline workflow &amp; Release Process Design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Rule="auto"/>
              <w:ind w:left="245" w:firstLine="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Interaction Design &amp; Programming Architecture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Rule="auto"/>
              <w:ind w:left="245" w:firstLine="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Angular.js, Node.js, Gulp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Rule="auto"/>
              <w:ind w:left="245" w:firstLine="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HTML5/CSS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2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spacing w:after="40" w:befor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April 2015  -  Sept 2015          </w:t>
            </w:r>
            <w:r w:rsidDel="00000000" w:rsidR="00000000" w:rsidRPr="00000000">
              <w:rPr>
                <w:u w:val="single"/>
                <w:rtl w:val="0"/>
              </w:rPr>
              <w:t xml:space="preserve">Rooster Park</w:t>
            </w:r>
            <w:r w:rsidDel="00000000" w:rsidR="00000000" w:rsidRPr="00000000">
              <w:rPr>
                <w:rtl w:val="0"/>
              </w:rPr>
              <w:t xml:space="preserve">     Seattle, WA</w:t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Fonts w:ascii="Arial Black" w:cs="Arial Black" w:eastAsia="Arial Black" w:hAnsi="Arial Black"/>
                <w:rtl w:val="0"/>
              </w:rPr>
              <w:t xml:space="preserve">Senior UX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Rule="auto"/>
              <w:ind w:left="245" w:firstLine="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UX &amp; Front-End Lead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Rule="auto"/>
              <w:ind w:left="245" w:firstLine="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Multiple Projects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Rule="auto"/>
              <w:ind w:left="245" w:firstLine="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Smart TV development (Samsung &amp; LG TVs, BlueRay)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Rule="auto"/>
              <w:ind w:left="245" w:firstLine="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JavaScript/HTML5/CSS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2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spacing w:after="40" w:befor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March 2013  -  April 2015          </w:t>
            </w:r>
            <w:r w:rsidDel="00000000" w:rsidR="00000000" w:rsidRPr="00000000">
              <w:rPr>
                <w:u w:val="single"/>
                <w:rtl w:val="0"/>
              </w:rPr>
              <w:t xml:space="preserve">The Walt Disney Company</w:t>
            </w:r>
            <w:r w:rsidDel="00000000" w:rsidR="00000000" w:rsidRPr="00000000">
              <w:rPr>
                <w:rtl w:val="0"/>
              </w:rPr>
              <w:t xml:space="preserve">     Seattle, WA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lineRule="auto"/>
              <w:contextualSpacing w:val="0"/>
            </w:pPr>
            <w:r w:rsidDel="00000000" w:rsidR="00000000" w:rsidRPr="00000000">
              <w:rPr>
                <w:rFonts w:ascii="Arial Black" w:cs="Arial Black" w:eastAsia="Arial Black" w:hAnsi="Arial Black"/>
                <w:rtl w:val="0"/>
              </w:rPr>
              <w:t xml:space="preserve">Staff Software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Rule="auto"/>
              <w:ind w:left="245" w:firstLine="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Web application development for cloud services product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Rule="auto"/>
              <w:ind w:left="245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 application lead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Rule="auto"/>
              <w:ind w:left="245" w:firstLine="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Product Planning &amp; Process Management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Rule="auto"/>
              <w:ind w:left="245" w:firstLine="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Interaction Design &amp; Programming Architecture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Rule="auto"/>
              <w:ind w:left="245" w:firstLine="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Angular.js, Backbone.js and Node.js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Rule="auto"/>
              <w:ind w:left="245" w:firstLine="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HTML5/CSS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2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spacing w:after="40" w:before="24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January 2013  -  March 2013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u w:val="single"/>
                <w:rtl w:val="0"/>
              </w:rPr>
              <w:t xml:space="preserve">POP Digital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                 Seattle, WA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0" w:line="240" w:lineRule="auto"/>
              <w:contextualSpacing w:val="0"/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sz w:val="20"/>
                <w:szCs w:val="20"/>
                <w:rtl w:val="0"/>
              </w:rPr>
              <w:t xml:space="preserve">Interactive JavaScript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Developed Windows Store App for Major League Soccer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WinJS &amp; Object Oriented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HTML5/CSS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2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rFonts w:ascii="Arial Black" w:cs="Arial Black" w:eastAsia="Arial Black" w:hAnsi="Arial Black"/>
                <w:rtl w:val="0"/>
              </w:rPr>
              <w:t xml:space="preserve">IBeam Studio Ltd., London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rFonts w:ascii="Arial Black" w:cs="Arial Black" w:eastAsia="Arial Black" w:hAnsi="Arial Black"/>
                <w:rtl w:val="0"/>
              </w:rPr>
              <w:t xml:space="preserve">Principal : </w:t>
            </w:r>
            <w:r w:rsidDel="00000000" w:rsidR="00000000" w:rsidRPr="00000000">
              <w:rPr>
                <w:rtl w:val="0"/>
              </w:rPr>
              <w:t xml:space="preserve">August 2008 - December 2012 (5 years)</w:t>
            </w:r>
            <w:r w:rsidDel="00000000" w:rsidR="00000000" w:rsidRPr="00000000">
              <w:rPr>
                <w:rFonts w:ascii="Arial Black" w:cs="Arial Black" w:eastAsia="Arial Black" w:hAnsi="Arial Black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240" w:line="240" w:lineRule="auto"/>
              <w:contextualSpacing w:val="0"/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sz w:val="20"/>
                <w:szCs w:val="20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spacing w:after="40" w:before="24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May 2012  - December 2012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u w:val="single"/>
                <w:rtl w:val="0"/>
              </w:rPr>
              <w:t xml:space="preserve">BSkyB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                      London,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0" w:line="240" w:lineRule="auto"/>
              <w:contextualSpacing w:val="0"/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sz w:val="20"/>
                <w:szCs w:val="20"/>
                <w:rtl w:val="0"/>
              </w:rPr>
              <w:t xml:space="preserve">Senior Web Developer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Object Oriented JavaScript Programming with proprietary Sony framework for “Now TV” VOD streaming product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Custom Continuous Integration Framework w/ NodeJs &amp; Jenkins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Sony PS3 development w/ Sony TargetManager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JAVA/JSP servlets for mock web service for unit &amp; integration testing activities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2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spacing w:after="40" w:before="24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January 2012  - April 2012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u w:val="single"/>
                <w:rtl w:val="0"/>
              </w:rPr>
              <w:t xml:space="preserve">PushButton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                 London,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0" w:line="240" w:lineRule="auto"/>
              <w:contextualSpacing w:val="0"/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sz w:val="20"/>
                <w:szCs w:val="20"/>
                <w:rtl w:val="0"/>
              </w:rPr>
              <w:t xml:space="preserve">Senior Software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Connected TV, Blue Ray disc &amp; game console development activities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Amazon Instant Video platform re</w:t>
            </w:r>
            <w:r w:rsidDel="00000000" w:rsidR="00000000" w:rsidRPr="00000000">
              <w:rPr>
                <w:rtl w:val="0"/>
              </w:rPr>
              <w:t xml:space="preserve">leases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ideo playback and QOS metrics specifications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HTML5 &amp; JavaScript code modules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2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spacing w:after="40" w:before="24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September 2010  - November 2011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u w:val="single"/>
                <w:rtl w:val="0"/>
              </w:rPr>
              <w:t xml:space="preserve">BBC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             London,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0" w:line="240" w:lineRule="auto"/>
              <w:contextualSpacing w:val="0"/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sz w:val="20"/>
                <w:szCs w:val="20"/>
                <w:rtl w:val="0"/>
              </w:rPr>
              <w:t xml:space="preserve">Software Engineering Lead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Streaming Media Solutions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High volume streaming w/ CDN redundancy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OOP Design &amp; Programming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Process Management &amp; Build Automation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Product Research &amp;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Product Design &amp; Prototyping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User Experience Design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525.0" w:type="dxa"/>
        <w:jc w:val="left"/>
        <w:tblInd w:w="-230.0" w:type="dxa"/>
        <w:tblLayout w:type="fixed"/>
        <w:tblLook w:val="0000"/>
      </w:tblPr>
      <w:tblGrid>
        <w:gridCol w:w="1950"/>
        <w:gridCol w:w="6575"/>
        <w:tblGridChange w:id="0">
          <w:tblGrid>
            <w:gridCol w:w="1950"/>
            <w:gridCol w:w="65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240" w:line="240" w:lineRule="auto"/>
              <w:contextualSpacing w:val="0"/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sz w:val="20"/>
                <w:szCs w:val="20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spacing w:after="40" w:before="24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January 2010  - September  2010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u w:val="single"/>
                <w:rtl w:val="0"/>
              </w:rPr>
              <w:t xml:space="preserve">Akamai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            London,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0" w:line="240" w:lineRule="auto"/>
              <w:contextualSpacing w:val="0"/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sz w:val="20"/>
                <w:szCs w:val="20"/>
                <w:rtl w:val="0"/>
              </w:rPr>
              <w:t xml:space="preserve">Senior Solutions Architect : Rich Media &amp; Streaming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Streaming media development for high capacity streaming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High volume streaming event support and problem resolution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Technical Requirements gathering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Streaming Media strategy planning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User Experience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On site consulting for large media organizations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Sales engineering support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2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spacing w:after="40" w:before="24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September 2009  - December 2009    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u w:val="single"/>
                <w:rtl w:val="0"/>
              </w:rPr>
              <w:t xml:space="preserve">BBC Future Media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    London,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0" w:line="240" w:lineRule="auto"/>
              <w:contextualSpacing w:val="0"/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sz w:val="20"/>
                <w:szCs w:val="20"/>
                <w:rtl w:val="0"/>
              </w:rPr>
              <w:t xml:space="preserve">Flash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Flash Development and Programming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Prototyping for IPTV Media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User Interaction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2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spacing w:after="40" w:before="24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September 2008  - September 2009     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u w:val="single"/>
                <w:rtl w:val="0"/>
              </w:rPr>
              <w:t xml:space="preserve">BSkyB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                     London,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0" w:line="240" w:lineRule="auto"/>
              <w:contextualSpacing w:val="0"/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sz w:val="20"/>
                <w:szCs w:val="20"/>
                <w:rtl w:val="0"/>
              </w:rPr>
              <w:t xml:space="preserve">Software Design Engineer : Rich Media &amp; Video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AS3, JavaScript &amp; general Web development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TDD w/ Selenium &amp; Hudson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Application Architecture, feature design &amp; technical specifications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Product Design &amp; Technical Roadmap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User Experience Design (story development)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Technical Project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Streaming Media strategy planning for live 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2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spacing w:after="40" w:before="24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August 2008  - September 2008    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u w:val="single"/>
                <w:rtl w:val="0"/>
              </w:rPr>
              <w:t xml:space="preserve">Miniweb Interactive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      London,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0" w:line="240" w:lineRule="auto"/>
              <w:contextualSpacing w:val="0"/>
            </w:pPr>
            <w:bookmarkStart w:colFirst="0" w:colLast="0" w:name="gjdgxs" w:id="0"/>
            <w:bookmarkEnd w:id="0"/>
            <w:r w:rsidDel="00000000" w:rsidR="00000000" w:rsidRPr="00000000">
              <w:rPr>
                <w:rFonts w:ascii="Arial Black" w:cs="Arial Black" w:eastAsia="Arial Black" w:hAnsi="Arial Black"/>
                <w:b w:val="0"/>
                <w:sz w:val="20"/>
                <w:szCs w:val="20"/>
                <w:rtl w:val="0"/>
              </w:rPr>
              <w:t xml:space="preserve">Multimedia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Flash Development and Programming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User Interaction prototyping design for ITV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Animation and digital compositing production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2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spacing w:after="40" w:before="24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April 2007  - July 2008    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u w:val="single"/>
                <w:rtl w:val="0"/>
              </w:rPr>
              <w:t xml:space="preserve">Disney Internet Group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                   Seattle, WA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0" w:line="240" w:lineRule="auto"/>
              <w:contextualSpacing w:val="0"/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sz w:val="20"/>
                <w:szCs w:val="20"/>
                <w:rtl w:val="0"/>
              </w:rPr>
              <w:t xml:space="preserve">Multimedia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Flash Development and Programming with Actionscript 2 and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User Interaction design analysis collaboration w/ design team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Animation and digital compositing production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Architectural Design Modeling w/ Enterprise Architect and UML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JavaScript, XHTML and CSS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Provided technical support to Disney business units and encouraged programming best practices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Evangelized product framework to L.A. and New York based business units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ASP.NET Development w/ C#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Automated Test Unit Development w/ FlexUnit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Participated in Agile sprint planning process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Process and workflow organization w/ source versioning and build tools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525.0" w:type="dxa"/>
        <w:jc w:val="left"/>
        <w:tblInd w:w="-230.0" w:type="dxa"/>
        <w:tblLayout w:type="fixed"/>
        <w:tblLook w:val="0000"/>
      </w:tblPr>
      <w:tblGrid>
        <w:gridCol w:w="1950"/>
        <w:gridCol w:w="12"/>
        <w:gridCol w:w="3275"/>
        <w:gridCol w:w="3288"/>
        <w:tblGridChange w:id="0">
          <w:tblGrid>
            <w:gridCol w:w="1950"/>
            <w:gridCol w:w="12"/>
            <w:gridCol w:w="3275"/>
            <w:gridCol w:w="328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240" w:line="240" w:lineRule="auto"/>
              <w:contextualSpacing w:val="0"/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sz w:val="20"/>
                <w:szCs w:val="20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spacing w:after="40" w:before="24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April 2007  - August 2007    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u w:val="single"/>
                <w:rtl w:val="0"/>
              </w:rPr>
              <w:t xml:space="preserve">MSN Media Solutions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          Redmond, WA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0" w:line="240" w:lineRule="auto"/>
              <w:contextualSpacing w:val="0"/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sz w:val="20"/>
                <w:szCs w:val="20"/>
                <w:rtl w:val="0"/>
              </w:rPr>
              <w:t xml:space="preserve">Multimedia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Flash Development and Programming with ActionScript 2 and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ASP.NET w/ XML Web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JavaScript, XHTML and CSS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Experience w/ internal Microsoft high volume publication platform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Internal Microsoft Content Management tools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Participated in SCRUM based sprint planning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Team and paired programming w/ source control workflow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2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spacing w:after="40" w:before="24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June 2006  - April 2007    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u w:val="single"/>
                <w:rtl w:val="0"/>
              </w:rPr>
              <w:t xml:space="preserve">DDB Seattle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                          Seattle, WA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0" w:line="240" w:lineRule="auto"/>
              <w:contextualSpacing w:val="0"/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sz w:val="20"/>
                <w:szCs w:val="20"/>
                <w:rtl w:val="0"/>
              </w:rPr>
              <w:t xml:space="preserve">Lead Interactive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Flash Development and Programming with ActionScript 1 and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Interaction Design and creative concepting w/ creative department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Management of multiple developers and producers on multiple concurrent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Flash Remoting w/ C# and SQL server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JavaScript, XHTML and CSS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ASP.NET w/ C#, TSQL and Web Services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2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spacing w:after="40" w:before="24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Jan 2006  - June 2006    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u w:val="single"/>
                <w:rtl w:val="0"/>
              </w:rPr>
              <w:t xml:space="preserve">Microsoft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                          Redmond, WA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0" w:line="240" w:lineRule="auto"/>
              <w:contextualSpacing w:val="0"/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sz w:val="20"/>
                <w:szCs w:val="20"/>
                <w:rtl w:val="0"/>
              </w:rPr>
              <w:t xml:space="preserve">Product Designer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Interaction Design analysis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Flash interactive prototyping w/ ActionScript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Graphic Design w/ Photoshop and Flash, PowerPoint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Conducted “Blue Sky” design concepting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Technical domain research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Acted as user advocate on multiple development teams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2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spacing w:after="40" w:before="24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Oct 2005 - Dec 2005    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u w:val="single"/>
                <w:rtl w:val="0"/>
              </w:rPr>
              <w:t xml:space="preserve">Avenue A | Razorfish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             Seattle, WA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0" w:line="240" w:lineRule="auto"/>
              <w:contextualSpacing w:val="0"/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sz w:val="20"/>
                <w:szCs w:val="20"/>
                <w:rtl w:val="0"/>
              </w:rPr>
              <w:t xml:space="preserve">Developer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Flash programming w/ Actionscript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ASP.NET programming w/ C# and Web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Participated in Agile sprint planning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60" w:before="0" w:line="240" w:lineRule="auto"/>
              <w:ind w:left="245" w:hanging="24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Automated test unit programming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240" w:line="240" w:lineRule="auto"/>
              <w:contextualSpacing w:val="0"/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sz w:val="20"/>
                <w:szCs w:val="20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6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University of Washington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0" w:line="240" w:lineRule="auto"/>
              <w:contextualSpacing w:val="0"/>
              <w:jc w:val="both"/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0"/>
                  <w:color w:val="0000ff"/>
                  <w:sz w:val="20"/>
                  <w:szCs w:val="20"/>
                  <w:u w:val="single"/>
                  <w:rtl w:val="0"/>
                </w:rPr>
                <w:t xml:space="preserve">Dept. of Human Centered Design &amp; Engineering</w:t>
              </w:r>
            </w:hyperlink>
            <w:hyperlink r:id="rId12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after="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http://www.hcde.washington.edu/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- M.S. in Technical Communications     Spring 2004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 (Dates attended: Autumn 2001 – Spring 2004)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University of Washington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- B.A. in European Studies                      Winter 1997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240" w:line="240" w:lineRule="auto"/>
              <w:contextualSpacing w:val="0"/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sz w:val="20"/>
                <w:szCs w:val="20"/>
                <w:rtl w:val="0"/>
              </w:rPr>
              <w:t xml:space="preserve">Industry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6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u w:val="single"/>
                <w:rtl w:val="0"/>
              </w:rPr>
              <w:t xml:space="preserve">Software Engineering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0" w:line="240" w:lineRule="auto"/>
              <w:ind w:left="36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JavaScript/AJAX ,  jQuery, Angular JS, Backbone.js, Mootools, EaselJS, custom frameworks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0" w:line="240" w:lineRule="auto"/>
              <w:ind w:left="36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Node 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0" w:line="240" w:lineRule="auto"/>
              <w:ind w:left="36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ActionScript 1-3, OSMF, custom media frameworks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0" w:line="240" w:lineRule="auto"/>
              <w:ind w:left="36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HTML4-5, CSS2-3, XML, MXML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0" w:line="240" w:lineRule="auto"/>
              <w:ind w:left="36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Java, C#,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0" w:line="240" w:lineRule="auto"/>
              <w:ind w:left="36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OOP, design patterns (GOF)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0" w:line="240" w:lineRule="auto"/>
              <w:ind w:left="36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Application architecture &amp; data modelling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0" w:line="240" w:lineRule="auto"/>
              <w:ind w:left="36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Pure MVC, Backbone.js, Micro-Architectures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0" w:line="240" w:lineRule="auto"/>
              <w:ind w:left="36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TDD practices, XP, CI, xUnit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0" w:line="240" w:lineRule="auto"/>
              <w:ind w:left="36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Maven, Hudson, custom test frameworks &amp; tools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  <w:tab w:val="right" w:pos="6480"/>
              </w:tabs>
              <w:spacing w:after="40" w:before="2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u w:val="single"/>
                <w:rtl w:val="0"/>
              </w:rPr>
              <w:t xml:space="preserve">Product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0" w:line="240" w:lineRule="auto"/>
              <w:ind w:left="36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SCRUM/Agile process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0" w:line="240" w:lineRule="auto"/>
              <w:ind w:left="36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Software lifecycle &amp; release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0" w:line="240" w:lineRule="auto"/>
              <w:ind w:left="36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Test planning &amp; manual suites, automation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0" w:line="240" w:lineRule="auto"/>
              <w:ind w:left="36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Requirements gathering &amp; documentation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0" w:line="240" w:lineRule="auto"/>
              <w:ind w:left="36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Sprint planning, mentoring &amp; leadership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0" w:line="240" w:lineRule="auto"/>
              <w:ind w:left="36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Technical research &amp; analysis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0" w:line="240" w:lineRule="auto"/>
              <w:ind w:left="36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UX &amp; Goal Directed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0" w:line="240" w:lineRule="auto"/>
              <w:ind w:left="36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Story Boarding &amp; Prototyping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60"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4" w:w="11909"/>
      <w:pgMar w:bottom="1152" w:top="1440" w:left="1800" w:right="180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Verdana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6840"/>
      </w:tabs>
      <w:spacing w:after="720" w:before="0" w:line="240" w:lineRule="auto"/>
      <w:ind w:left="-2160" w:firstLine="0"/>
      <w:contextualSpacing w:val="0"/>
      <w:jc w:val="both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6840"/>
      </w:tabs>
      <w:spacing w:after="720" w:before="0" w:line="240" w:lineRule="auto"/>
      <w:ind w:left="-2160" w:firstLine="0"/>
      <w:contextualSpacing w:val="0"/>
      <w:jc w:val="both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720" w:line="240" w:lineRule="auto"/>
      <w:ind w:left="-2160" w:firstLine="0"/>
      <w:contextualSpacing w:val="0"/>
      <w:jc w:val="both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720" w:line="240" w:lineRule="auto"/>
      <w:ind w:left="-2160" w:firstLine="0"/>
      <w:contextualSpacing w:val="0"/>
      <w:jc w:val="both"/>
    </w:pPr>
    <w:r w:rsidDel="00000000" w:rsidR="00000000" w:rsidRPr="00000000">
      <w:rPr>
        <w:rFonts w:ascii="Arial" w:cs="Arial" w:eastAsia="Arial" w:hAnsi="Arial"/>
        <w:b w:val="0"/>
        <w:sz w:val="20"/>
        <w:szCs w:val="20"/>
        <w:rtl w:val="0"/>
      </w:rPr>
      <w:t xml:space="preserve">           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32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46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612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75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10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1188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▪"/>
      <w:lvlJc w:val="left"/>
      <w:pPr>
        <w:ind w:left="245" w:firstLine="245"/>
      </w:pPr>
      <w:rPr>
        <w:rFonts w:ascii="Arial" w:cs="Arial" w:eastAsia="Arial" w:hAnsi="Arial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220" w:before="220" w:line="240" w:lineRule="auto"/>
      <w:ind w:left="-2160" w:right="0" w:firstLine="0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220" w:before="0" w:line="240" w:lineRule="auto"/>
      <w:ind w:left="0" w:right="0" w:firstLine="0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220" w:before="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220" w:before="0" w:line="240" w:lineRule="auto"/>
      <w:ind w:left="0" w:right="0" w:firstLine="0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16"/>
      <w:szCs w:val="16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both"/>
    </w:pPr>
    <w:rPr>
      <w:rFonts w:ascii="Arial" w:cs="Arial" w:eastAsia="Arial" w:hAnsi="Arial"/>
      <w:b w:val="0"/>
      <w:i w:val="1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hcde.washington.edu/" TargetMode="External"/><Relationship Id="rId10" Type="http://schemas.openxmlformats.org/officeDocument/2006/relationships/hyperlink" Target="https://github.com/pebanfield" TargetMode="External"/><Relationship Id="rId13" Type="http://schemas.openxmlformats.org/officeDocument/2006/relationships/header" Target="header1.xml"/><Relationship Id="rId12" Type="http://schemas.openxmlformats.org/officeDocument/2006/relationships/hyperlink" Target="http://www.hcde.washington.edu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pebanfield.herokuapp.com" TargetMode="External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hyperlink" Target="mailto:pebanfield@gmail.com" TargetMode="External"/><Relationship Id="rId6" Type="http://schemas.openxmlformats.org/officeDocument/2006/relationships/hyperlink" Target="mailto:pebanfield@gmail.com" TargetMode="External"/><Relationship Id="rId7" Type="http://schemas.openxmlformats.org/officeDocument/2006/relationships/hyperlink" Target="mailto:pebanfield@gmail.com" TargetMode="External"/><Relationship Id="rId8" Type="http://schemas.openxmlformats.org/officeDocument/2006/relationships/hyperlink" Target="https://pebanfield.herokuapp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